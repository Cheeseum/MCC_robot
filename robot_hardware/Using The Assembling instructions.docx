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90B" w:rsidRDefault="003D38AB">
      <w:pPr>
        <w:rPr>
          <w:sz w:val="30"/>
          <w:szCs w:val="30"/>
        </w:rPr>
      </w:pPr>
      <w:r>
        <w:t xml:space="preserve"> </w:t>
      </w:r>
      <w:r>
        <w:rPr>
          <w:sz w:val="30"/>
          <w:szCs w:val="30"/>
        </w:rPr>
        <w:t>Using The Assembling instructions</w:t>
      </w:r>
    </w:p>
    <w:p w:rsidR="003D38AB" w:rsidRDefault="003D38AB">
      <w:pPr>
        <w:rPr>
          <w:sz w:val="24"/>
          <w:szCs w:val="24"/>
        </w:rPr>
      </w:pPr>
      <w:r>
        <w:rPr>
          <w:sz w:val="24"/>
          <w:szCs w:val="24"/>
        </w:rPr>
        <w:t>Find the corresponding parts to the one in the pictures</w:t>
      </w:r>
    </w:p>
    <w:p w:rsidR="003D38AB" w:rsidRDefault="003D38AB">
      <w:pPr>
        <w:rPr>
          <w:sz w:val="24"/>
          <w:szCs w:val="24"/>
        </w:rPr>
      </w:pPr>
      <w:r>
        <w:rPr>
          <w:sz w:val="24"/>
          <w:szCs w:val="24"/>
        </w:rPr>
        <w:t>Use the screws to attach bearings</w:t>
      </w:r>
    </w:p>
    <w:p w:rsidR="003D38AB" w:rsidRDefault="003D38AB">
      <w:pPr>
        <w:rPr>
          <w:sz w:val="24"/>
          <w:szCs w:val="24"/>
        </w:rPr>
      </w:pPr>
      <w:r>
        <w:rPr>
          <w:sz w:val="24"/>
          <w:szCs w:val="24"/>
        </w:rPr>
        <w:t>Slide corresponding joint over the bearing</w:t>
      </w:r>
    </w:p>
    <w:p w:rsidR="003D38AB" w:rsidRDefault="003D38AB">
      <w:pPr>
        <w:rPr>
          <w:sz w:val="24"/>
          <w:szCs w:val="24"/>
        </w:rPr>
      </w:pPr>
      <w:r>
        <w:rPr>
          <w:sz w:val="24"/>
          <w:szCs w:val="24"/>
        </w:rPr>
        <w:t>ATTACH MOTOR TO THE JOINT TO SECURE AND HOLD TOGETHER</w:t>
      </w:r>
    </w:p>
    <w:p w:rsidR="003D38AB" w:rsidRPr="003D38AB" w:rsidRDefault="003D38AB">
      <w:pPr>
        <w:rPr>
          <w:sz w:val="24"/>
          <w:szCs w:val="24"/>
        </w:rPr>
      </w:pPr>
      <w:r>
        <w:rPr>
          <w:sz w:val="24"/>
          <w:szCs w:val="24"/>
        </w:rPr>
        <w:t>Repeat process for upper and lower portions</w:t>
      </w:r>
      <w:bookmarkStart w:id="0" w:name="_GoBack"/>
      <w:bookmarkEnd w:id="0"/>
    </w:p>
    <w:sectPr w:rsidR="003D38AB" w:rsidRPr="003D38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AB"/>
    <w:rsid w:val="003D38AB"/>
    <w:rsid w:val="004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EA79C-0529-4516-B2A4-18649C1A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office15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166D1-96E7-416A-AA9A-A320FFE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58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Carlson</dc:creator>
  <cp:lastModifiedBy>Drew Carlson</cp:lastModifiedBy>
  <cp:revision>1</cp:revision>
  <dcterms:created xsi:type="dcterms:W3CDTF">2015-08-27T18:21:00Z</dcterms:created>
  <dcterms:modified xsi:type="dcterms:W3CDTF">2015-08-27T19:21:00Z</dcterms:modified>
</cp:coreProperties>
</file>